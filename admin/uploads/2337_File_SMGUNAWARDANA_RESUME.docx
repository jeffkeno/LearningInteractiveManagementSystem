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55" w:rsidRPr="00072355" w:rsidRDefault="007676C3" w:rsidP="00072355">
      <w:pPr>
        <w:pStyle w:val="NoSpacing"/>
        <w:jc w:val="center"/>
        <w:rPr>
          <w:b/>
          <w:color w:val="262626" w:themeColor="text1" w:themeTint="D9"/>
          <w:sz w:val="46"/>
          <w:szCs w:val="46"/>
        </w:rPr>
      </w:pPr>
      <w:r>
        <w:rPr>
          <w:b/>
          <w:noProof/>
          <w:color w:val="262626" w:themeColor="text1" w:themeTint="D9"/>
          <w:sz w:val="46"/>
          <w:szCs w:val="4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4720523</wp:posOffset>
            </wp:positionH>
            <wp:positionV relativeFrom="paragraph">
              <wp:posOffset>-606903</wp:posOffset>
            </wp:positionV>
            <wp:extent cx="1704553" cy="1828800"/>
            <wp:effectExtent l="19050" t="0" r="0" b="0"/>
            <wp:wrapNone/>
            <wp:docPr id="4" name="Picture 2" descr="C:\Users\anakin\Documents\Shane\DSC_0021(edit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kin\Documents\Shane\DSC_0021(edited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5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0B9">
        <w:rPr>
          <w:b/>
          <w:color w:val="262626" w:themeColor="text1" w:themeTint="D9"/>
          <w:sz w:val="46"/>
          <w:szCs w:val="46"/>
        </w:rPr>
        <w:t>Shane</w:t>
      </w:r>
      <w:r w:rsidR="00FD19B0">
        <w:rPr>
          <w:b/>
          <w:color w:val="262626" w:themeColor="text1" w:themeTint="D9"/>
          <w:sz w:val="46"/>
          <w:szCs w:val="46"/>
        </w:rPr>
        <w:t xml:space="preserve"> M.</w:t>
      </w:r>
      <w:r w:rsidR="00D910B9">
        <w:rPr>
          <w:b/>
          <w:color w:val="262626" w:themeColor="text1" w:themeTint="D9"/>
          <w:sz w:val="46"/>
          <w:szCs w:val="46"/>
        </w:rPr>
        <w:t xml:space="preserve"> Gunawardana</w:t>
      </w:r>
    </w:p>
    <w:p w:rsidR="00072355" w:rsidRPr="007676C3" w:rsidRDefault="00072355" w:rsidP="00072355">
      <w:pPr>
        <w:pStyle w:val="NoSpacing"/>
        <w:jc w:val="center"/>
        <w:rPr>
          <w:color w:val="262626" w:themeColor="text1" w:themeTint="D9"/>
          <w:sz w:val="20"/>
          <w:szCs w:val="20"/>
        </w:rPr>
      </w:pPr>
      <w:r w:rsidRPr="007676C3">
        <w:rPr>
          <w:color w:val="262626" w:themeColor="text1" w:themeTint="D9"/>
          <w:sz w:val="20"/>
          <w:szCs w:val="20"/>
        </w:rPr>
        <w:t xml:space="preserve">Phone: </w:t>
      </w:r>
      <w:r w:rsidR="00D910B9" w:rsidRPr="007676C3">
        <w:rPr>
          <w:color w:val="262626" w:themeColor="text1" w:themeTint="D9"/>
          <w:sz w:val="20"/>
          <w:szCs w:val="20"/>
        </w:rPr>
        <w:t>0917-463-1625</w:t>
      </w:r>
    </w:p>
    <w:p w:rsidR="00072355" w:rsidRPr="007676C3" w:rsidRDefault="00072355" w:rsidP="00072355">
      <w:pPr>
        <w:pStyle w:val="NoSpacing"/>
        <w:jc w:val="center"/>
        <w:rPr>
          <w:color w:val="262626" w:themeColor="text1" w:themeTint="D9"/>
          <w:sz w:val="20"/>
          <w:szCs w:val="20"/>
        </w:rPr>
      </w:pPr>
      <w:r w:rsidRPr="007676C3">
        <w:rPr>
          <w:color w:val="262626" w:themeColor="text1" w:themeTint="D9"/>
          <w:sz w:val="20"/>
          <w:szCs w:val="20"/>
        </w:rPr>
        <w:t xml:space="preserve">Email: </w:t>
      </w:r>
      <w:r w:rsidR="00D910B9" w:rsidRPr="007676C3">
        <w:rPr>
          <w:color w:val="4F81BD" w:themeColor="accent1"/>
          <w:sz w:val="20"/>
          <w:szCs w:val="20"/>
          <w:u w:val="single"/>
        </w:rPr>
        <w:t>shanechioguna@gmail.com</w:t>
      </w:r>
    </w:p>
    <w:p w:rsidR="00D910B9" w:rsidRPr="007676C3" w:rsidRDefault="00072355" w:rsidP="00D910B9">
      <w:pPr>
        <w:pStyle w:val="NoSpacing"/>
        <w:jc w:val="center"/>
        <w:rPr>
          <w:color w:val="262626" w:themeColor="text1" w:themeTint="D9"/>
          <w:sz w:val="20"/>
          <w:szCs w:val="20"/>
        </w:rPr>
      </w:pPr>
      <w:r w:rsidRPr="007676C3">
        <w:rPr>
          <w:color w:val="262626" w:themeColor="text1" w:themeTint="D9"/>
          <w:sz w:val="20"/>
          <w:szCs w:val="20"/>
        </w:rPr>
        <w:t xml:space="preserve">Address: </w:t>
      </w:r>
      <w:r w:rsidR="00D910B9" w:rsidRPr="007676C3">
        <w:rPr>
          <w:color w:val="262626" w:themeColor="text1" w:themeTint="D9"/>
          <w:sz w:val="20"/>
          <w:szCs w:val="20"/>
        </w:rPr>
        <w:t>Block 1 Lot 30 A. Pablo Street, Karuhatan</w:t>
      </w:r>
    </w:p>
    <w:p w:rsidR="00D910B9" w:rsidRPr="007676C3" w:rsidRDefault="00D910B9" w:rsidP="00D910B9">
      <w:pPr>
        <w:pStyle w:val="NoSpacing"/>
        <w:jc w:val="center"/>
        <w:rPr>
          <w:color w:val="262626" w:themeColor="text1" w:themeTint="D9"/>
          <w:sz w:val="20"/>
          <w:szCs w:val="20"/>
        </w:rPr>
      </w:pPr>
      <w:r w:rsidRPr="007676C3">
        <w:rPr>
          <w:color w:val="262626" w:themeColor="text1" w:themeTint="D9"/>
          <w:sz w:val="20"/>
          <w:szCs w:val="20"/>
        </w:rPr>
        <w:t>Valenzuela City</w:t>
      </w:r>
    </w:p>
    <w:p w:rsidR="00072355" w:rsidRPr="00072355" w:rsidRDefault="00B904B8" w:rsidP="00072355">
      <w:r w:rsidRPr="00B904B8">
        <w:rPr>
          <w:b/>
          <w:noProof/>
          <w:color w:val="262626" w:themeColor="text1" w:themeTint="D9"/>
        </w:rPr>
        <w:pict>
          <v:rect id="_x0000_s1026" style="position:absolute;margin-left:99.25pt;margin-top:14.7pt;width:3.55pt;height:548.2pt;z-index:251658240" fillcolor="#272727 [2749]" strokecolor="#272727 [2749]"/>
        </w:pict>
      </w:r>
    </w:p>
    <w:p w:rsidR="00CC797A" w:rsidRDefault="00B904B8" w:rsidP="00CC797A">
      <w:pPr>
        <w:pStyle w:val="NoSpacing"/>
        <w:jc w:val="both"/>
        <w:rPr>
          <w:b/>
        </w:rPr>
      </w:pPr>
      <w:r w:rsidRPr="00B904B8">
        <w:rPr>
          <w:b/>
          <w:noProof/>
          <w:color w:val="262626" w:themeColor="text1" w:themeTint="D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22.4pt;margin-top:8.05pt;width:364.5pt;height:61.4pt;z-index:251659264" fillcolor="white [3212]" strokecolor="white [3212]">
            <v:textbox>
              <w:txbxContent>
                <w:p w:rsidR="00CC797A" w:rsidRPr="00DA6C27" w:rsidRDefault="00CC797A" w:rsidP="00CC797A">
                  <w:pPr>
                    <w:pStyle w:val="NoSpacing"/>
                    <w:jc w:val="both"/>
                  </w:pPr>
                  <w:r w:rsidRPr="00DA6C27">
                    <w:t>Seeking a challenging career with a progressive organization that provides an</w:t>
                  </w:r>
                  <w:r w:rsidR="00801DA4" w:rsidRPr="00DA6C27">
                    <w:t xml:space="preserve"> o</w:t>
                  </w:r>
                  <w:r w:rsidRPr="00DA6C27">
                    <w:t>pportunity to capitalize my technical</w:t>
                  </w:r>
                  <w:r w:rsidR="00DA6C27">
                    <w:t xml:space="preserve"> </w:t>
                  </w:r>
                  <w:r w:rsidRPr="00DA6C27">
                    <w:t>skills &amp; abilities in the field of information technology  (IT).</w:t>
                  </w:r>
                </w:p>
                <w:p w:rsidR="00CC797A" w:rsidRPr="00DA6C27" w:rsidRDefault="00CC797A"/>
              </w:txbxContent>
            </v:textbox>
          </v:shape>
        </w:pict>
      </w:r>
    </w:p>
    <w:p w:rsidR="007E410C" w:rsidRPr="00CC797A" w:rsidRDefault="00B037A4" w:rsidP="007E410C">
      <w:pPr>
        <w:pStyle w:val="NoSpacing"/>
        <w:jc w:val="both"/>
      </w:pPr>
      <w:r>
        <w:rPr>
          <w:b/>
        </w:rPr>
        <w:t>Career Objective</w:t>
      </w:r>
    </w:p>
    <w:p w:rsidR="00072355" w:rsidRDefault="00072355" w:rsidP="00072355">
      <w:pPr>
        <w:pStyle w:val="NoSpacing"/>
      </w:pPr>
    </w:p>
    <w:p w:rsidR="00CC797A" w:rsidRDefault="00CC797A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  <w:r>
        <w:rPr>
          <w:b/>
          <w:noProof/>
        </w:rPr>
        <w:pict>
          <v:shape id="_x0000_s1036" type="#_x0000_t202" style="position:absolute;margin-left:122.4pt;margin-top:2.3pt;width:354.75pt;height:237.45pt;z-index:251667456" strokecolor="white [3212]">
            <v:textbox>
              <w:txbxContent>
                <w:p w:rsidR="00272822" w:rsidRDefault="00272822" w:rsidP="00D910B9">
                  <w:pPr>
                    <w:spacing w:after="0" w:line="240" w:lineRule="auto"/>
                    <w:rPr>
                      <w:u w:val="single"/>
                    </w:rPr>
                  </w:pPr>
                  <w:r w:rsidRPr="00272822">
                    <w:rPr>
                      <w:u w:val="single"/>
                    </w:rPr>
                    <w:t>Languages</w:t>
                  </w:r>
                </w:p>
                <w:p w:rsidR="00272822" w:rsidRDefault="00272822" w:rsidP="00D910B9">
                  <w:pPr>
                    <w:spacing w:after="0" w:line="240" w:lineRule="auto"/>
                  </w:pPr>
                  <w:r>
                    <w:t xml:space="preserve">Oracle PL/SQL </w:t>
                  </w:r>
                </w:p>
                <w:p w:rsidR="00272822" w:rsidRDefault="00272822" w:rsidP="00D910B9">
                  <w:pPr>
                    <w:spacing w:after="0" w:line="240" w:lineRule="auto"/>
                  </w:pPr>
                  <w:r>
                    <w:t>PHP - Laravel Framework</w:t>
                  </w:r>
                </w:p>
                <w:p w:rsidR="00272822" w:rsidRDefault="00272822" w:rsidP="00D910B9">
                  <w:pPr>
                    <w:spacing w:after="0" w:line="240" w:lineRule="auto"/>
                  </w:pPr>
                  <w:r>
                    <w:t>HTML5</w:t>
                  </w:r>
                </w:p>
                <w:p w:rsidR="00272822" w:rsidRDefault="00272822" w:rsidP="00D910B9">
                  <w:pPr>
                    <w:spacing w:after="0" w:line="240" w:lineRule="auto"/>
                  </w:pPr>
                  <w:r>
                    <w:t>CSS3</w:t>
                  </w:r>
                </w:p>
                <w:p w:rsidR="006D3053" w:rsidRDefault="006D3053" w:rsidP="00D910B9">
                  <w:pPr>
                    <w:spacing w:after="0" w:line="240" w:lineRule="auto"/>
                  </w:pPr>
                  <w:r>
                    <w:t>JavaScript</w:t>
                  </w:r>
                </w:p>
                <w:p w:rsidR="00272822" w:rsidRDefault="00272822" w:rsidP="00D910B9">
                  <w:pPr>
                    <w:spacing w:after="0" w:line="240" w:lineRule="auto"/>
                  </w:pPr>
                  <w:r>
                    <w:t>Java</w:t>
                  </w:r>
                </w:p>
                <w:p w:rsidR="00272822" w:rsidRDefault="00272822" w:rsidP="00D910B9">
                  <w:pPr>
                    <w:spacing w:after="0" w:line="240" w:lineRule="auto"/>
                    <w:rPr>
                      <w:u w:val="single"/>
                    </w:rPr>
                  </w:pPr>
                </w:p>
                <w:p w:rsidR="00272822" w:rsidRDefault="00272822" w:rsidP="00D910B9">
                  <w:pPr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Database Skills</w:t>
                  </w:r>
                </w:p>
                <w:p w:rsidR="00272822" w:rsidRPr="00272822" w:rsidRDefault="00272822" w:rsidP="00D910B9">
                  <w:pPr>
                    <w:spacing w:after="0" w:line="240" w:lineRule="auto"/>
                  </w:pPr>
                  <w:r>
                    <w:t>Oracle 10i and 11g</w:t>
                  </w:r>
                </w:p>
                <w:p w:rsidR="00272822" w:rsidRDefault="00272822" w:rsidP="00272822">
                  <w:pPr>
                    <w:spacing w:after="0" w:line="240" w:lineRule="auto"/>
                  </w:pPr>
                  <w:r>
                    <w:t>Visual Fox Pro 6.0</w:t>
                  </w:r>
                </w:p>
                <w:p w:rsidR="00272822" w:rsidRDefault="00272822" w:rsidP="00272822">
                  <w:pPr>
                    <w:spacing w:after="0" w:line="240" w:lineRule="auto"/>
                  </w:pPr>
                  <w:r>
                    <w:t>MS SQL</w:t>
                  </w:r>
                </w:p>
                <w:p w:rsidR="00B46A48" w:rsidRDefault="00B46A48" w:rsidP="00272822">
                  <w:pPr>
                    <w:spacing w:after="0" w:line="240" w:lineRule="auto"/>
                  </w:pPr>
                  <w:r>
                    <w:t>MYSQL</w:t>
                  </w:r>
                </w:p>
                <w:p w:rsidR="00DA6C27" w:rsidRDefault="00DA6C27" w:rsidP="00272822">
                  <w:pPr>
                    <w:spacing w:after="0" w:line="240" w:lineRule="auto"/>
                  </w:pPr>
                </w:p>
                <w:p w:rsidR="00DA6C27" w:rsidRPr="00272822" w:rsidRDefault="00DA6C27" w:rsidP="00DA6C27">
                  <w:pPr>
                    <w:spacing w:after="0" w:line="240" w:lineRule="auto"/>
                    <w:rPr>
                      <w:u w:val="single"/>
                    </w:rPr>
                  </w:pPr>
                  <w:r w:rsidRPr="00272822">
                    <w:rPr>
                      <w:u w:val="single"/>
                    </w:rPr>
                    <w:t>Operating Systems</w:t>
                  </w:r>
                </w:p>
                <w:p w:rsidR="00DA6C27" w:rsidRDefault="00DA6C27" w:rsidP="00DA6C27">
                  <w:pPr>
                    <w:spacing w:after="0" w:line="240" w:lineRule="auto"/>
                  </w:pPr>
                  <w:r>
                    <w:t>Unix</w:t>
                  </w:r>
                </w:p>
                <w:p w:rsidR="00DA6C27" w:rsidRDefault="00DA6C27" w:rsidP="00DA6C27">
                  <w:pPr>
                    <w:spacing w:after="0" w:line="240" w:lineRule="auto"/>
                  </w:pPr>
                  <w:r>
                    <w:t>MS-DOS</w:t>
                  </w:r>
                </w:p>
                <w:p w:rsidR="00DA6C27" w:rsidRDefault="00DA6C27" w:rsidP="00DA6C27">
                  <w:pPr>
                    <w:spacing w:after="0" w:line="240" w:lineRule="auto"/>
                  </w:pPr>
                  <w:r>
                    <w:t>Windows</w:t>
                  </w:r>
                </w:p>
                <w:p w:rsidR="00DA6C27" w:rsidRDefault="00DA6C27" w:rsidP="00272822">
                  <w:pPr>
                    <w:spacing w:after="0" w:line="240" w:lineRule="auto"/>
                  </w:pPr>
                </w:p>
                <w:p w:rsidR="00272822" w:rsidRPr="00272822" w:rsidRDefault="00272822" w:rsidP="00D910B9">
                  <w:pPr>
                    <w:spacing w:after="0" w:line="240" w:lineRule="auto"/>
                    <w:rPr>
                      <w:u w:val="single"/>
                    </w:rPr>
                  </w:pP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7E410C" w:rsidRDefault="007E410C"/>
              </w:txbxContent>
            </v:textbox>
          </v:shape>
        </w:pict>
      </w:r>
    </w:p>
    <w:p w:rsidR="00D910B9" w:rsidRDefault="00272822" w:rsidP="00072355">
      <w:pPr>
        <w:pStyle w:val="NoSpacing"/>
        <w:rPr>
          <w:b/>
        </w:rPr>
      </w:pPr>
      <w:r>
        <w:rPr>
          <w:b/>
        </w:rPr>
        <w:t>Technical Skills</w:t>
      </w: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D910B9" w:rsidRDefault="00D910B9" w:rsidP="00072355">
      <w:pPr>
        <w:pStyle w:val="NoSpacing"/>
        <w:rPr>
          <w:b/>
        </w:rPr>
      </w:pPr>
    </w:p>
    <w:p w:rsidR="00CC797A" w:rsidRDefault="00CC797A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</w:p>
    <w:p w:rsidR="006D3053" w:rsidRDefault="006D3053" w:rsidP="00072355">
      <w:pPr>
        <w:pStyle w:val="NoSpacing"/>
        <w:rPr>
          <w:b/>
        </w:rPr>
      </w:pPr>
      <w:r>
        <w:rPr>
          <w:b/>
          <w:noProof/>
        </w:rPr>
        <w:pict>
          <v:shape id="_x0000_s1040" type="#_x0000_t202" style="position:absolute;margin-left:106.75pt;margin-top:8.65pt;width:354.75pt;height:212.25pt;z-index:251669504" strokecolor="white [3212]">
            <v:textbox style="mso-next-textbox:#_x0000_s1040">
              <w:txbxContent>
                <w:p w:rsidR="00D910B9" w:rsidRDefault="00D910B9" w:rsidP="00D910B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Led the pre-implementation</w:t>
                  </w:r>
                  <w:r w:rsidR="001B687A">
                    <w:t xml:space="preserve"> technical</w:t>
                  </w:r>
                  <w:r>
                    <w:t xml:space="preserve"> support and development of Bank of Makati's Core Banking System.</w:t>
                  </w: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D910B9" w:rsidRDefault="00D910B9" w:rsidP="00D910B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Primary and main technical support for Finacle Core Banking System in Bank of Makati</w:t>
                  </w:r>
                  <w:r w:rsidR="00DA6C27">
                    <w:t>;</w:t>
                  </w:r>
                  <w:r>
                    <w:t xml:space="preserve"> both front-end and back-end</w:t>
                  </w:r>
                  <w:r w:rsidR="001A3BF9">
                    <w:t xml:space="preserve"> aspects</w:t>
                  </w:r>
                  <w:r>
                    <w:t>.</w:t>
                  </w: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D910B9" w:rsidRDefault="00D910B9" w:rsidP="00D910B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Project developer for the salary upload interface facility</w:t>
                  </w:r>
                  <w:r w:rsidR="00DA6C27">
                    <w:t xml:space="preserve"> which runs</w:t>
                  </w:r>
                  <w:r>
                    <w:t xml:space="preserve"> between Payplus System (HR System) and Finacle Core Banking System in Bank of Makati.</w:t>
                  </w: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D910B9" w:rsidRDefault="00D910B9" w:rsidP="00D910B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Primary</w:t>
                  </w:r>
                  <w:r w:rsidR="00B037A4">
                    <w:t xml:space="preserve"> technical</w:t>
                  </w:r>
                  <w:r>
                    <w:t xml:space="preserve"> support for Promptus 8 Data Management System in Bank of Makati.</w:t>
                  </w: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6D3053" w:rsidRDefault="00914A91" w:rsidP="006D305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 xml:space="preserve">Programming experiences in in-house programs and data extracts with use of PHP, </w:t>
                  </w:r>
                  <w:r w:rsidR="00DA6C27">
                    <w:t>PL/SQL,</w:t>
                  </w:r>
                  <w:r w:rsidR="00B46A48">
                    <w:t xml:space="preserve"> MYSQL,</w:t>
                  </w:r>
                  <w:r w:rsidR="00DA6C27">
                    <w:t xml:space="preserve"> </w:t>
                  </w:r>
                  <w:r>
                    <w:t>HTML, CSS and JavaScript.</w:t>
                  </w:r>
                </w:p>
                <w:p w:rsidR="00914A91" w:rsidRDefault="00914A91" w:rsidP="006D305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</w:p>
                <w:p w:rsidR="00D910B9" w:rsidRDefault="00D910B9" w:rsidP="00D910B9">
                  <w:pPr>
                    <w:spacing w:after="0" w:line="240" w:lineRule="auto"/>
                  </w:pPr>
                </w:p>
                <w:p w:rsidR="00D910B9" w:rsidRDefault="00D910B9" w:rsidP="00D910B9"/>
              </w:txbxContent>
            </v:textbox>
          </v:shape>
        </w:pict>
      </w:r>
    </w:p>
    <w:p w:rsidR="00D910B9" w:rsidRDefault="00D910B9" w:rsidP="00072355">
      <w:pPr>
        <w:pStyle w:val="NoSpacing"/>
        <w:rPr>
          <w:b/>
        </w:rPr>
      </w:pPr>
      <w:r>
        <w:rPr>
          <w:b/>
        </w:rPr>
        <w:t xml:space="preserve">Professional </w:t>
      </w:r>
    </w:p>
    <w:p w:rsidR="00CC797A" w:rsidRDefault="006D3053" w:rsidP="006D3053">
      <w:pPr>
        <w:pStyle w:val="NoSpacing"/>
        <w:rPr>
          <w:b/>
        </w:rPr>
      </w:pPr>
      <w:r>
        <w:rPr>
          <w:b/>
        </w:rPr>
        <w:t>Experience</w:t>
      </w:r>
    </w:p>
    <w:p w:rsidR="00CC797A" w:rsidRDefault="00CC797A" w:rsidP="00CC797A">
      <w:pPr>
        <w:pStyle w:val="NoSpacing"/>
        <w:jc w:val="both"/>
        <w:rPr>
          <w:b/>
        </w:rPr>
      </w:pPr>
    </w:p>
    <w:p w:rsidR="00CC797A" w:rsidRDefault="00CC797A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D910B9" w:rsidP="00CC797A">
      <w:pPr>
        <w:pStyle w:val="NoSpacing"/>
        <w:jc w:val="both"/>
        <w:rPr>
          <w:b/>
        </w:rPr>
      </w:pPr>
    </w:p>
    <w:p w:rsidR="00D910B9" w:rsidRDefault="006D3053" w:rsidP="00CC797A">
      <w:pPr>
        <w:pStyle w:val="NoSpacing"/>
        <w:jc w:val="both"/>
        <w:rPr>
          <w:b/>
        </w:rPr>
      </w:pPr>
      <w:r>
        <w:rPr>
          <w:b/>
          <w:noProof/>
        </w:rPr>
        <w:pict>
          <v:rect id="_x0000_s1041" style="position:absolute;left:0;text-align:left;margin-left:101.35pt;margin-top:3.05pt;width:3.55pt;height:608.95pt;z-index:251670528" fillcolor="#272727 [2749]" strokecolor="#272727 [2749]"/>
        </w:pict>
      </w:r>
    </w:p>
    <w:p w:rsidR="00D910B9" w:rsidRDefault="00B037A4" w:rsidP="00CC797A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42" type="#_x0000_t202" style="position:absolute;left:0;text-align:left;margin-left:105.9pt;margin-top:3.7pt;width:347.55pt;height:69.15pt;z-index:251671552" strokecolor="white [3212]">
            <v:textbox style="mso-next-textbox:#_x0000_s1042">
              <w:txbxContent>
                <w:p w:rsidR="001D46C1" w:rsidRDefault="001D46C1" w:rsidP="001D46C1">
                  <w:pPr>
                    <w:spacing w:after="0" w:line="240" w:lineRule="auto"/>
                  </w:pPr>
                </w:p>
                <w:p w:rsidR="001D46C1" w:rsidRDefault="00DA6C27" w:rsidP="00DA6C2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Experienced in infrastructure monitoring and emulating tools such as Putty, xFtp and other FTP applications, TOAD sql tool</w:t>
                  </w:r>
                  <w:r w:rsidR="00B46A48">
                    <w:t>, sqlplus</w:t>
                  </w:r>
                  <w:r>
                    <w:t xml:space="preserve"> and sql developer tool.</w:t>
                  </w:r>
                </w:p>
                <w:p w:rsidR="00DA6C27" w:rsidRDefault="00DA6C27" w:rsidP="00B037A4">
                  <w:pPr>
                    <w:pStyle w:val="ListParagraph"/>
                  </w:pPr>
                </w:p>
              </w:txbxContent>
            </v:textbox>
          </v:shape>
        </w:pict>
      </w:r>
    </w:p>
    <w:p w:rsidR="00B037A4" w:rsidRDefault="00B037A4" w:rsidP="00CC797A">
      <w:pPr>
        <w:pStyle w:val="NoSpacing"/>
        <w:jc w:val="both"/>
        <w:rPr>
          <w:b/>
        </w:rPr>
      </w:pPr>
    </w:p>
    <w:p w:rsidR="001D46C1" w:rsidRDefault="001D46C1" w:rsidP="00CC797A">
      <w:pPr>
        <w:pStyle w:val="NoSpacing"/>
        <w:jc w:val="both"/>
        <w:rPr>
          <w:b/>
        </w:rPr>
      </w:pPr>
      <w:r>
        <w:rPr>
          <w:b/>
        </w:rPr>
        <w:t xml:space="preserve">Professional   </w:t>
      </w:r>
    </w:p>
    <w:p w:rsidR="001D46C1" w:rsidRDefault="001D46C1" w:rsidP="00CC797A">
      <w:pPr>
        <w:pStyle w:val="NoSpacing"/>
        <w:jc w:val="both"/>
        <w:rPr>
          <w:b/>
        </w:rPr>
      </w:pPr>
      <w:r>
        <w:rPr>
          <w:b/>
        </w:rPr>
        <w:t>Experience</w:t>
      </w:r>
    </w:p>
    <w:p w:rsidR="00D910B9" w:rsidRDefault="00D910B9" w:rsidP="00CC797A">
      <w:pPr>
        <w:pStyle w:val="NoSpacing"/>
        <w:jc w:val="both"/>
        <w:rPr>
          <w:b/>
        </w:rPr>
      </w:pPr>
    </w:p>
    <w:p w:rsidR="00DA6C27" w:rsidRDefault="00DA6C27" w:rsidP="00CC797A">
      <w:pPr>
        <w:pStyle w:val="NoSpacing"/>
        <w:jc w:val="both"/>
        <w:rPr>
          <w:b/>
        </w:rPr>
      </w:pPr>
    </w:p>
    <w:p w:rsidR="00B037A4" w:rsidRDefault="00B037A4" w:rsidP="00CC797A">
      <w:pPr>
        <w:pStyle w:val="NoSpacing"/>
        <w:jc w:val="both"/>
        <w:rPr>
          <w:b/>
        </w:rPr>
      </w:pPr>
    </w:p>
    <w:p w:rsidR="007E410C" w:rsidRDefault="00B904B8" w:rsidP="00CC797A">
      <w:pPr>
        <w:pStyle w:val="NoSpacing"/>
        <w:jc w:val="both"/>
        <w:rPr>
          <w:b/>
        </w:rPr>
      </w:pPr>
      <w:r>
        <w:rPr>
          <w:b/>
          <w:noProof/>
        </w:rPr>
        <w:pict>
          <v:shape id="_x0000_s1030" type="#_x0000_t202" style="position:absolute;left:0;text-align:left;margin-left:102.75pt;margin-top:7.5pt;width:333.75pt;height:73.9pt;z-index:251661312" strokecolor="white [3212]">
            <v:textbox>
              <w:txbxContent>
                <w:p w:rsidR="00CC797A" w:rsidRPr="00DA6C27" w:rsidRDefault="00CC797A" w:rsidP="006D3053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</w:pPr>
                  <w:r w:rsidRPr="00DA6C27">
                    <w:t>Excellent written and verbal communication skills</w:t>
                  </w:r>
                </w:p>
                <w:p w:rsidR="00CC797A" w:rsidRPr="00DA6C27" w:rsidRDefault="00CC797A" w:rsidP="006D3053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</w:pPr>
                  <w:r w:rsidRPr="00DA6C27">
                    <w:t>Highly organized and efficient</w:t>
                  </w:r>
                </w:p>
                <w:p w:rsidR="00CC797A" w:rsidRPr="00DA6C27" w:rsidRDefault="00CC797A" w:rsidP="006D3053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</w:pPr>
                  <w:r w:rsidRPr="00DA6C27">
                    <w:t>Ability to work independently or as part of a team</w:t>
                  </w:r>
                </w:p>
                <w:p w:rsidR="00CC797A" w:rsidRPr="00DA6C27" w:rsidRDefault="00CC797A" w:rsidP="006D3053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</w:pPr>
                  <w:r w:rsidRPr="00DA6C27">
                    <w:t>Proven leadership skills and ability to motivate</w:t>
                  </w:r>
                  <w:r w:rsidR="00EC5C8B">
                    <w:t xml:space="preserve">       </w:t>
                  </w:r>
                  <w:r w:rsidRPr="00DA6C27">
                    <w:t xml:space="preserve">                  </w:t>
                  </w:r>
                </w:p>
                <w:p w:rsidR="00CC797A" w:rsidRPr="00DA6C27" w:rsidRDefault="00CC797A"/>
              </w:txbxContent>
            </v:textbox>
          </v:shape>
        </w:pict>
      </w:r>
    </w:p>
    <w:p w:rsidR="00072355" w:rsidRDefault="00B037A4" w:rsidP="00CC797A">
      <w:pPr>
        <w:pStyle w:val="NoSpacing"/>
        <w:jc w:val="both"/>
      </w:pPr>
      <w:r>
        <w:rPr>
          <w:b/>
        </w:rPr>
        <w:t>Personal Skills</w:t>
      </w:r>
      <w:r w:rsidR="00072355" w:rsidRPr="00072355">
        <w:rPr>
          <w:b/>
        </w:rPr>
        <w:t xml:space="preserve">                </w:t>
      </w:r>
    </w:p>
    <w:p w:rsidR="00072355" w:rsidRDefault="00072355" w:rsidP="00072355">
      <w:pPr>
        <w:pStyle w:val="NoSpacing"/>
      </w:pPr>
    </w:p>
    <w:p w:rsidR="00CC797A" w:rsidRDefault="00CC797A" w:rsidP="00CC797A">
      <w:pPr>
        <w:pStyle w:val="NoSpacing"/>
        <w:tabs>
          <w:tab w:val="left" w:pos="2407"/>
        </w:tabs>
        <w:jc w:val="both"/>
        <w:rPr>
          <w:b/>
        </w:rPr>
      </w:pPr>
    </w:p>
    <w:p w:rsidR="00D910B9" w:rsidRDefault="00D910B9" w:rsidP="00CC797A">
      <w:pPr>
        <w:pStyle w:val="NoSpacing"/>
        <w:tabs>
          <w:tab w:val="left" w:pos="2407"/>
        </w:tabs>
        <w:jc w:val="both"/>
        <w:rPr>
          <w:b/>
        </w:rPr>
      </w:pPr>
    </w:p>
    <w:p w:rsidR="001D46C1" w:rsidRDefault="001D46C1" w:rsidP="00CC797A">
      <w:pPr>
        <w:pStyle w:val="NoSpacing"/>
        <w:tabs>
          <w:tab w:val="left" w:pos="2407"/>
        </w:tabs>
        <w:jc w:val="both"/>
        <w:rPr>
          <w:b/>
        </w:rPr>
      </w:pPr>
    </w:p>
    <w:p w:rsidR="00CC797A" w:rsidRDefault="00B904B8" w:rsidP="00CC797A">
      <w:pPr>
        <w:pStyle w:val="NoSpacing"/>
        <w:tabs>
          <w:tab w:val="left" w:pos="2407"/>
        </w:tabs>
        <w:jc w:val="both"/>
        <w:rPr>
          <w:b/>
        </w:rPr>
      </w:pPr>
      <w:r w:rsidRPr="00B904B8">
        <w:rPr>
          <w:noProof/>
        </w:rPr>
        <w:pict>
          <v:shape id="_x0000_s1031" type="#_x0000_t202" style="position:absolute;left:0;text-align:left;margin-left:118.65pt;margin-top:6.35pt;width:256.35pt;height:89.1pt;z-index:251663360;mso-wrap-style:none" strokecolor="white [3212]">
            <v:textbox>
              <w:txbxContent>
                <w:p w:rsidR="006D3053" w:rsidRPr="00DA6C27" w:rsidRDefault="006D3053" w:rsidP="00CC797A">
                  <w:pPr>
                    <w:pStyle w:val="NoSpacing"/>
                    <w:tabs>
                      <w:tab w:val="left" w:pos="2407"/>
                    </w:tabs>
                    <w:jc w:val="both"/>
                    <w:rPr>
                      <w:b/>
                    </w:rPr>
                  </w:pPr>
                  <w:r w:rsidRPr="00DA6C27">
                    <w:rPr>
                      <w:b/>
                    </w:rPr>
                    <w:t>Masteral in Information Technology (2014 – present)</w:t>
                  </w:r>
                </w:p>
                <w:p w:rsidR="006D3053" w:rsidRPr="00DA6C27" w:rsidRDefault="006D3053" w:rsidP="006D3053">
                  <w:pPr>
                    <w:pStyle w:val="NoSpacing"/>
                    <w:tabs>
                      <w:tab w:val="left" w:pos="2407"/>
                    </w:tabs>
                    <w:jc w:val="both"/>
                  </w:pPr>
                  <w:r w:rsidRPr="00DA6C27">
                    <w:t>AMA Computer University</w:t>
                  </w:r>
                </w:p>
                <w:p w:rsidR="006D3053" w:rsidRPr="00DA6C27" w:rsidRDefault="006D3053" w:rsidP="00CC797A">
                  <w:pPr>
                    <w:pStyle w:val="NoSpacing"/>
                    <w:tabs>
                      <w:tab w:val="left" w:pos="2407"/>
                    </w:tabs>
                    <w:jc w:val="both"/>
                    <w:rPr>
                      <w:b/>
                    </w:rPr>
                  </w:pPr>
                </w:p>
                <w:p w:rsidR="00CC797A" w:rsidRPr="00DA6C27" w:rsidRDefault="00CC797A" w:rsidP="00CC797A">
                  <w:pPr>
                    <w:pStyle w:val="NoSpacing"/>
                    <w:tabs>
                      <w:tab w:val="left" w:pos="2407"/>
                    </w:tabs>
                    <w:jc w:val="both"/>
                    <w:rPr>
                      <w:b/>
                    </w:rPr>
                  </w:pPr>
                  <w:r w:rsidRPr="00DA6C27">
                    <w:rPr>
                      <w:b/>
                    </w:rPr>
                    <w:t xml:space="preserve">BS in </w:t>
                  </w:r>
                  <w:r w:rsidR="006D3053" w:rsidRPr="00DA6C27">
                    <w:rPr>
                      <w:b/>
                    </w:rPr>
                    <w:t>Computer Science (2010 – 2014</w:t>
                  </w:r>
                  <w:r w:rsidRPr="00DA6C27">
                    <w:rPr>
                      <w:b/>
                    </w:rPr>
                    <w:t>)</w:t>
                  </w:r>
                </w:p>
                <w:p w:rsidR="00CC797A" w:rsidRPr="00DA6C27" w:rsidRDefault="006D3053" w:rsidP="00313CCC">
                  <w:pPr>
                    <w:pStyle w:val="NoSpacing"/>
                    <w:tabs>
                      <w:tab w:val="left" w:pos="2407"/>
                    </w:tabs>
                    <w:jc w:val="both"/>
                  </w:pPr>
                  <w:r w:rsidRPr="00DA6C27">
                    <w:t>AMA Computer University</w:t>
                  </w:r>
                </w:p>
                <w:p w:rsidR="006D3053" w:rsidRPr="00DA6C27" w:rsidRDefault="006D3053" w:rsidP="00313CCC">
                  <w:pPr>
                    <w:pStyle w:val="NoSpacing"/>
                    <w:tabs>
                      <w:tab w:val="left" w:pos="2407"/>
                    </w:tabs>
                    <w:jc w:val="both"/>
                  </w:pPr>
                </w:p>
                <w:p w:rsidR="006D3053" w:rsidRPr="00DA6C27" w:rsidRDefault="006D3053" w:rsidP="00313CCC">
                  <w:pPr>
                    <w:pStyle w:val="NoSpacing"/>
                    <w:tabs>
                      <w:tab w:val="left" w:pos="2407"/>
                    </w:tabs>
                    <w:jc w:val="both"/>
                  </w:pPr>
                </w:p>
              </w:txbxContent>
            </v:textbox>
            <w10:wrap type="square"/>
          </v:shape>
        </w:pict>
      </w:r>
    </w:p>
    <w:p w:rsidR="00072355" w:rsidRDefault="00B037A4" w:rsidP="00072355">
      <w:pPr>
        <w:pStyle w:val="NoSpacing"/>
      </w:pPr>
      <w:r>
        <w:rPr>
          <w:b/>
        </w:rPr>
        <w:t>Education</w:t>
      </w:r>
      <w:r w:rsidR="00072355">
        <w:rPr>
          <w:b/>
        </w:rPr>
        <w:tab/>
      </w:r>
      <w:r w:rsidR="00CC797A">
        <w:rPr>
          <w:b/>
        </w:rPr>
        <w:t xml:space="preserve"> </w:t>
      </w:r>
    </w:p>
    <w:p w:rsidR="00CC797A" w:rsidRDefault="00CC797A" w:rsidP="00072355">
      <w:pPr>
        <w:pStyle w:val="NoSpacing"/>
        <w:tabs>
          <w:tab w:val="left" w:pos="2450"/>
        </w:tabs>
        <w:rPr>
          <w:b/>
        </w:rPr>
      </w:pPr>
    </w:p>
    <w:p w:rsidR="00CC797A" w:rsidRDefault="00CC797A" w:rsidP="00072355">
      <w:pPr>
        <w:pStyle w:val="NoSpacing"/>
        <w:tabs>
          <w:tab w:val="left" w:pos="2450"/>
        </w:tabs>
        <w:rPr>
          <w:b/>
        </w:rPr>
      </w:pPr>
    </w:p>
    <w:p w:rsidR="006D3053" w:rsidRDefault="006D3053" w:rsidP="00072355">
      <w:pPr>
        <w:pStyle w:val="NoSpacing"/>
        <w:tabs>
          <w:tab w:val="left" w:pos="2450"/>
        </w:tabs>
        <w:rPr>
          <w:b/>
        </w:rPr>
      </w:pPr>
    </w:p>
    <w:p w:rsidR="006D3053" w:rsidRDefault="006D3053" w:rsidP="00072355">
      <w:pPr>
        <w:pStyle w:val="NoSpacing"/>
        <w:tabs>
          <w:tab w:val="left" w:pos="2450"/>
        </w:tabs>
        <w:rPr>
          <w:b/>
        </w:rPr>
      </w:pPr>
    </w:p>
    <w:p w:rsidR="006D3053" w:rsidRDefault="006D3053" w:rsidP="00072355">
      <w:pPr>
        <w:pStyle w:val="NoSpacing"/>
        <w:tabs>
          <w:tab w:val="left" w:pos="2450"/>
        </w:tabs>
        <w:rPr>
          <w:b/>
        </w:rPr>
      </w:pPr>
    </w:p>
    <w:p w:rsidR="00CC797A" w:rsidRDefault="00B904B8" w:rsidP="00072355">
      <w:pPr>
        <w:pStyle w:val="NoSpacing"/>
        <w:tabs>
          <w:tab w:val="left" w:pos="2450"/>
        </w:tabs>
        <w:rPr>
          <w:b/>
        </w:rPr>
      </w:pPr>
      <w:r>
        <w:rPr>
          <w:b/>
          <w:noProof/>
        </w:rPr>
        <w:pict>
          <v:shape id="_x0000_s1032" type="#_x0000_t202" style="position:absolute;margin-left:117.75pt;margin-top:6.45pt;width:345.5pt;height:247.7pt;z-index:251664384" strokecolor="white [3212]">
            <v:textbox>
              <w:txbxContent>
                <w:p w:rsidR="00914A91" w:rsidRDefault="00914A91" w:rsidP="00914A91">
                  <w:pPr>
                    <w:spacing w:after="0" w:line="240" w:lineRule="auto"/>
                  </w:pPr>
                  <w:r>
                    <w:t>Bank of Makati Inc.</w:t>
                  </w:r>
                </w:p>
                <w:p w:rsidR="00914A91" w:rsidRDefault="00914A91" w:rsidP="00914A91">
                  <w:pPr>
                    <w:spacing w:after="0" w:line="240" w:lineRule="auto"/>
                  </w:pPr>
                  <w:r>
                    <w:t>Associate Applications Systems Engineer (November 2013</w:t>
                  </w:r>
                  <w:r w:rsidR="00EC5C8B">
                    <w:t xml:space="preserve"> - March 2015</w:t>
                  </w:r>
                  <w:r>
                    <w:t>)</w:t>
                  </w:r>
                </w:p>
                <w:p w:rsidR="00914A91" w:rsidRDefault="00914A91" w:rsidP="00914A91">
                  <w:pPr>
                    <w:spacing w:after="0" w:line="240" w:lineRule="auto"/>
                  </w:pPr>
                </w:p>
                <w:p w:rsidR="00914A91" w:rsidRDefault="00914A91" w:rsidP="00914A91">
                  <w:pPr>
                    <w:spacing w:after="0" w:line="240" w:lineRule="auto"/>
                  </w:pPr>
                  <w:r>
                    <w:t>Bank of Makati Inc.</w:t>
                  </w:r>
                </w:p>
                <w:p w:rsidR="00914A91" w:rsidRDefault="00914A91" w:rsidP="00914A91">
                  <w:pPr>
                    <w:spacing w:after="0" w:line="240" w:lineRule="auto"/>
                  </w:pPr>
                  <w:r>
                    <w:t>Application Systems Engineer I (March 201</w:t>
                  </w:r>
                  <w:r w:rsidR="00EC5C8B">
                    <w:t>5</w:t>
                  </w:r>
                  <w:r>
                    <w:t xml:space="preserve"> to present)</w:t>
                  </w:r>
                </w:p>
                <w:p w:rsidR="00914A91" w:rsidRDefault="00914A91" w:rsidP="00914A91">
                  <w:pPr>
                    <w:pStyle w:val="ListParagraph"/>
                    <w:spacing w:after="0" w:line="240" w:lineRule="auto"/>
                  </w:pPr>
                </w:p>
                <w:p w:rsidR="00914A91" w:rsidRDefault="00914A91" w:rsidP="00914A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Responsible for developing Data Extract Reports through use of PL/SQL</w:t>
                  </w:r>
                  <w:r w:rsidR="00DA6C27">
                    <w:t xml:space="preserve"> per requirement of bank users.</w:t>
                  </w:r>
                </w:p>
                <w:p w:rsidR="00DA6C27" w:rsidRDefault="00DA6C27" w:rsidP="00914A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Responsible for developing in-house modules and programs with use of PHP, HTML, CSS and JavaScript.</w:t>
                  </w:r>
                </w:p>
                <w:p w:rsidR="00DA6C27" w:rsidRDefault="00B037A4" w:rsidP="00914A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Front End and Back End Technical Support for Major Systems : Finacle Core Banking System. Promptus 8 Data Management and PPS-DS Interface Facility.</w:t>
                  </w:r>
                </w:p>
                <w:p w:rsidR="00B037A4" w:rsidRDefault="00B037A4" w:rsidP="00914A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>Responsible for building Finacle reports through iReport tool. (JRXML and SQL Packages)</w:t>
                  </w:r>
                </w:p>
                <w:p w:rsidR="00B037A4" w:rsidRDefault="00B037A4" w:rsidP="00914A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 xml:space="preserve">Responsible for building sql queries, views and packages for Promptus 8 report </w:t>
                  </w:r>
                  <w:r w:rsidR="00EC5C8B">
                    <w:t>modules.</w:t>
                  </w:r>
                </w:p>
                <w:p w:rsidR="00CC797A" w:rsidRPr="00914A91" w:rsidRDefault="00CC797A" w:rsidP="00914A91"/>
              </w:txbxContent>
            </v:textbox>
          </v:shape>
        </w:pict>
      </w:r>
    </w:p>
    <w:p w:rsidR="00B037A4" w:rsidRDefault="00B037A4" w:rsidP="00CC797A">
      <w:pPr>
        <w:pStyle w:val="NoSpacing"/>
        <w:tabs>
          <w:tab w:val="left" w:pos="2450"/>
        </w:tabs>
        <w:rPr>
          <w:b/>
        </w:rPr>
      </w:pPr>
      <w:r>
        <w:rPr>
          <w:b/>
        </w:rPr>
        <w:t>Professional</w:t>
      </w:r>
    </w:p>
    <w:p w:rsidR="00B037A4" w:rsidRDefault="00B037A4" w:rsidP="00CC797A">
      <w:pPr>
        <w:pStyle w:val="NoSpacing"/>
        <w:tabs>
          <w:tab w:val="left" w:pos="2450"/>
        </w:tabs>
        <w:rPr>
          <w:b/>
        </w:rPr>
      </w:pPr>
      <w:r>
        <w:rPr>
          <w:b/>
        </w:rPr>
        <w:t>Achievements/</w:t>
      </w:r>
    </w:p>
    <w:p w:rsidR="00427E2F" w:rsidRPr="00B037A4" w:rsidRDefault="00B037A4" w:rsidP="00CC797A">
      <w:pPr>
        <w:pStyle w:val="NoSpacing"/>
        <w:tabs>
          <w:tab w:val="left" w:pos="2450"/>
        </w:tabs>
        <w:rPr>
          <w:b/>
        </w:rPr>
      </w:pPr>
      <w:r>
        <w:rPr>
          <w:b/>
        </w:rPr>
        <w:t>Responsibilities</w:t>
      </w:r>
      <w:r w:rsidR="00072355">
        <w:rPr>
          <w:b/>
        </w:rPr>
        <w:tab/>
      </w:r>
    </w:p>
    <w:p w:rsidR="00427E2F" w:rsidRDefault="00427E2F" w:rsidP="00427E2F">
      <w:pPr>
        <w:pStyle w:val="NoSpacing"/>
      </w:pPr>
    </w:p>
    <w:p w:rsidR="00CC797A" w:rsidRDefault="00CC797A" w:rsidP="00427E2F">
      <w:pPr>
        <w:pStyle w:val="NoSpacing"/>
        <w:tabs>
          <w:tab w:val="left" w:pos="2472"/>
        </w:tabs>
        <w:rPr>
          <w:b/>
        </w:rPr>
      </w:pPr>
    </w:p>
    <w:p w:rsidR="00914A91" w:rsidRDefault="00914A91" w:rsidP="00427E2F">
      <w:pPr>
        <w:pStyle w:val="NoSpacing"/>
        <w:tabs>
          <w:tab w:val="left" w:pos="2472"/>
        </w:tabs>
        <w:rPr>
          <w:b/>
        </w:rPr>
      </w:pPr>
    </w:p>
    <w:p w:rsidR="00914A91" w:rsidRDefault="00914A91" w:rsidP="00427E2F">
      <w:pPr>
        <w:pStyle w:val="NoSpacing"/>
        <w:tabs>
          <w:tab w:val="left" w:pos="2472"/>
        </w:tabs>
        <w:rPr>
          <w:b/>
        </w:rPr>
      </w:pPr>
    </w:p>
    <w:p w:rsidR="00CC797A" w:rsidRDefault="00CC797A" w:rsidP="00427E2F">
      <w:pPr>
        <w:pStyle w:val="NoSpacing"/>
        <w:tabs>
          <w:tab w:val="left" w:pos="2472"/>
        </w:tabs>
        <w:rPr>
          <w:b/>
        </w:rPr>
      </w:pPr>
    </w:p>
    <w:p w:rsidR="00CC797A" w:rsidRPr="00DA6C27" w:rsidRDefault="00CC797A" w:rsidP="00DA6C27">
      <w:pPr>
        <w:pStyle w:val="NoSpacing"/>
        <w:tabs>
          <w:tab w:val="left" w:pos="2472"/>
        </w:tabs>
      </w:pPr>
    </w:p>
    <w:p w:rsidR="00914A91" w:rsidRDefault="00914A91" w:rsidP="00427E2F">
      <w:pPr>
        <w:pStyle w:val="NoSpacing"/>
        <w:rPr>
          <w:b/>
        </w:rPr>
      </w:pPr>
    </w:p>
    <w:p w:rsidR="00914A91" w:rsidRDefault="00914A91" w:rsidP="00427E2F">
      <w:pPr>
        <w:pStyle w:val="NoSpacing"/>
        <w:rPr>
          <w:b/>
        </w:rPr>
      </w:pPr>
    </w:p>
    <w:p w:rsidR="00914A91" w:rsidRDefault="00914A91" w:rsidP="00427E2F">
      <w:pPr>
        <w:pStyle w:val="NoSpacing"/>
        <w:rPr>
          <w:b/>
        </w:rPr>
      </w:pPr>
    </w:p>
    <w:p w:rsidR="00DA6C27" w:rsidRDefault="00DA6C27" w:rsidP="00427E2F">
      <w:pPr>
        <w:pStyle w:val="NoSpacing"/>
        <w:rPr>
          <w:b/>
        </w:rPr>
      </w:pPr>
    </w:p>
    <w:p w:rsidR="00DA6C27" w:rsidRDefault="00DA6C27" w:rsidP="00427E2F">
      <w:pPr>
        <w:pStyle w:val="NoSpacing"/>
        <w:rPr>
          <w:b/>
        </w:rPr>
      </w:pPr>
    </w:p>
    <w:p w:rsidR="00B037A4" w:rsidRDefault="00B037A4" w:rsidP="00427E2F">
      <w:pPr>
        <w:pStyle w:val="NoSpacing"/>
        <w:rPr>
          <w:b/>
        </w:rPr>
      </w:pPr>
    </w:p>
    <w:p w:rsidR="00B037A4" w:rsidRDefault="00B037A4" w:rsidP="00427E2F">
      <w:pPr>
        <w:pStyle w:val="NoSpacing"/>
        <w:rPr>
          <w:b/>
        </w:rPr>
      </w:pPr>
    </w:p>
    <w:p w:rsidR="00B037A4" w:rsidRDefault="00B037A4" w:rsidP="00427E2F">
      <w:pPr>
        <w:pStyle w:val="NoSpacing"/>
        <w:rPr>
          <w:b/>
        </w:rPr>
      </w:pPr>
    </w:p>
    <w:p w:rsidR="00B037A4" w:rsidRDefault="00B037A4" w:rsidP="00427E2F">
      <w:pPr>
        <w:pStyle w:val="NoSpacing"/>
        <w:rPr>
          <w:b/>
        </w:rPr>
      </w:pPr>
    </w:p>
    <w:p w:rsidR="00CC797A" w:rsidRDefault="00B904B8" w:rsidP="00427E2F">
      <w:pPr>
        <w:pStyle w:val="NoSpacing"/>
        <w:rPr>
          <w:b/>
        </w:rPr>
      </w:pPr>
      <w:r>
        <w:rPr>
          <w:b/>
          <w:noProof/>
        </w:rPr>
        <w:pict>
          <v:shape id="_x0000_s1038" type="#_x0000_t202" style="position:absolute;margin-left:111.25pt;margin-top:8.75pt;width:133.3pt;height:21.45pt;z-index:251668480" filled="f" stroked="f">
            <v:textbox>
              <w:txbxContent>
                <w:p w:rsidR="0097448A" w:rsidRPr="0097448A" w:rsidRDefault="0097448A">
                  <w:pPr>
                    <w:rPr>
                      <w:sz w:val="24"/>
                      <w:szCs w:val="24"/>
                    </w:rPr>
                  </w:pPr>
                  <w:r w:rsidRPr="0097448A">
                    <w:rPr>
                      <w:sz w:val="24"/>
                      <w:szCs w:val="24"/>
                    </w:rPr>
                    <w:t>Available upon request.</w:t>
                  </w:r>
                </w:p>
              </w:txbxContent>
            </v:textbox>
          </v:shape>
        </w:pict>
      </w:r>
    </w:p>
    <w:p w:rsidR="00CC797A" w:rsidRPr="007E410C" w:rsidRDefault="00801DA4" w:rsidP="00CC797A">
      <w:pPr>
        <w:pStyle w:val="NoSpacing"/>
        <w:rPr>
          <w:b/>
        </w:rPr>
      </w:pPr>
      <w:r>
        <w:rPr>
          <w:b/>
        </w:rPr>
        <w:t xml:space="preserve"> </w:t>
      </w:r>
      <w:r w:rsidR="00427E2F" w:rsidRPr="00427E2F">
        <w:rPr>
          <w:b/>
        </w:rPr>
        <w:t>REFERENCES:</w:t>
      </w:r>
      <w:r w:rsidR="00427E2F">
        <w:rPr>
          <w:b/>
        </w:rPr>
        <w:t xml:space="preserve">                         </w:t>
      </w:r>
    </w:p>
    <w:p w:rsidR="00427E2F" w:rsidRPr="00427E2F" w:rsidRDefault="00427E2F" w:rsidP="00427E2F"/>
    <w:sectPr w:rsidR="00427E2F" w:rsidRPr="00427E2F" w:rsidSect="003E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0AF"/>
    <w:multiLevelType w:val="hybridMultilevel"/>
    <w:tmpl w:val="1ED0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06B1D"/>
    <w:multiLevelType w:val="hybridMultilevel"/>
    <w:tmpl w:val="F59A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7D6"/>
    <w:multiLevelType w:val="hybridMultilevel"/>
    <w:tmpl w:val="8D4A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05932"/>
    <w:multiLevelType w:val="hybridMultilevel"/>
    <w:tmpl w:val="2646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attachedTemplate r:id="rId1"/>
  <w:defaultTabStop w:val="720"/>
  <w:characterSpacingControl w:val="doNotCompress"/>
  <w:compat/>
  <w:rsids>
    <w:rsidRoot w:val="00D910B9"/>
    <w:rsid w:val="00072355"/>
    <w:rsid w:val="00156E2B"/>
    <w:rsid w:val="001A3BF9"/>
    <w:rsid w:val="001B687A"/>
    <w:rsid w:val="001D46C1"/>
    <w:rsid w:val="0023752C"/>
    <w:rsid w:val="00272822"/>
    <w:rsid w:val="00395489"/>
    <w:rsid w:val="003E3C95"/>
    <w:rsid w:val="00427E2F"/>
    <w:rsid w:val="0051536F"/>
    <w:rsid w:val="00531092"/>
    <w:rsid w:val="00564308"/>
    <w:rsid w:val="006D3053"/>
    <w:rsid w:val="006F09EF"/>
    <w:rsid w:val="007676C3"/>
    <w:rsid w:val="007E410C"/>
    <w:rsid w:val="00801DA4"/>
    <w:rsid w:val="00914A91"/>
    <w:rsid w:val="0097448A"/>
    <w:rsid w:val="00B037A4"/>
    <w:rsid w:val="00B46A48"/>
    <w:rsid w:val="00B71362"/>
    <w:rsid w:val="00B904B8"/>
    <w:rsid w:val="00C61AB6"/>
    <w:rsid w:val="00CC797A"/>
    <w:rsid w:val="00D11392"/>
    <w:rsid w:val="00D674A1"/>
    <w:rsid w:val="00D910B9"/>
    <w:rsid w:val="00DA6C27"/>
    <w:rsid w:val="00DD05A9"/>
    <w:rsid w:val="00EC5C8B"/>
    <w:rsid w:val="00F11EE5"/>
    <w:rsid w:val="00FD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3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kin\Documents\Shane\Sample_Resume_Format_for_Fresh_Graduates_Single_Page_2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Sample_Resume_Format_for_Fresh_Graduates_Single_Page_2_Template.dotx</Template>
  <TotalTime>217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anakin</dc:creator>
  <cp:lastModifiedBy>anakin</cp:lastModifiedBy>
  <cp:revision>14</cp:revision>
  <cp:lastPrinted>2015-03-17T07:22:00Z</cp:lastPrinted>
  <dcterms:created xsi:type="dcterms:W3CDTF">2015-05-27T04:17:00Z</dcterms:created>
  <dcterms:modified xsi:type="dcterms:W3CDTF">2015-05-27T08:00:00Z</dcterms:modified>
</cp:coreProperties>
</file>